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10" w:rsidRDefault="00C44010">
      <w:pPr>
        <w:pStyle w:val="Header"/>
        <w:tabs>
          <w:tab w:val="clear" w:pos="8640"/>
          <w:tab w:val="left" w:pos="2160"/>
          <w:tab w:val="right" w:pos="9540"/>
        </w:tabs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FFFFFF"/>
          <w:lang w:val="es-ES"/>
        </w:rPr>
        <w:t>22</w:t>
      </w:r>
    </w:p>
    <w:tbl>
      <w:tblPr>
        <w:tblW w:w="5464" w:type="pct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9"/>
        <w:gridCol w:w="8139"/>
      </w:tblGrid>
      <w:tr w:rsidR="00A55C31" w:rsidTr="00A55C31">
        <w:tc>
          <w:tcPr>
            <w:tcW w:w="1395" w:type="dxa"/>
            <w:tcBorders>
              <w:bottom w:val="single" w:sz="12" w:space="0" w:color="000000"/>
            </w:tcBorders>
          </w:tcPr>
          <w:p w:rsidR="00A55C31" w:rsidRDefault="007B694F" w:rsidP="00C44010">
            <w:pPr>
              <w:pStyle w:val="TableContents"/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66040</wp:posOffset>
                  </wp:positionV>
                  <wp:extent cx="695325" cy="867410"/>
                  <wp:effectExtent l="0" t="0" r="9525" b="8890"/>
                  <wp:wrapNone/>
                  <wp:docPr id="1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44" w:type="dxa"/>
            <w:tcBorders>
              <w:bottom w:val="single" w:sz="12" w:space="0" w:color="000000"/>
            </w:tcBorders>
          </w:tcPr>
          <w:p w:rsidR="00A55C31" w:rsidRPr="00EC1B2F" w:rsidRDefault="00A55C31" w:rsidP="00C44010">
            <w:pPr>
              <w:tabs>
                <w:tab w:val="right" w:pos="864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MAHKAMAH AGUNG REP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U</w:t>
            </w: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B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LIK INDONESIA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DIREKTORAT JENDERAL BADAN PERADILAN UMUM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TINGGI DENPASAR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NEGERI NEGARA</w:t>
            </w:r>
          </w:p>
          <w:p w:rsidR="00A55C31" w:rsidRDefault="00A55C31" w:rsidP="00C44010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Jalan Mayor Sugianyar No. 1 Negara, Kecamatan Jembrana, </w:t>
            </w:r>
          </w:p>
          <w:p w:rsidR="00A55C31" w:rsidRPr="0025588B" w:rsidRDefault="00A55C31" w:rsidP="00C44010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Kabupaten Jembrana, Bali 82218  </w:t>
            </w:r>
            <w:r w:rsidRPr="004F0F0B">
              <w:rPr>
                <w:rFonts w:ascii="Bookman Old Style" w:hAnsi="Bookman Old Style"/>
                <w:sz w:val="16"/>
                <w:szCs w:val="16"/>
              </w:rPr>
              <w:t>www.pn-negara.go.id</w:t>
            </w: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hyperlink r:id="rId8">
              <w:r w:rsidRPr="00A55C31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pn_negara@yahoo.co.id</w:t>
              </w:r>
            </w:hyperlink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</w:tc>
      </w:tr>
    </w:tbl>
    <w:p w:rsidR="00A55C31" w:rsidRDefault="00C44010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                                </w:t>
      </w:r>
    </w:p>
    <w:p w:rsidR="00C44010" w:rsidRDefault="00A55C31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Negara, </w:t>
      </w:r>
      <w:r w:rsidR="00717E9D">
        <w:rPr>
          <w:rFonts w:ascii="Arial" w:hAnsi="Arial" w:cs="Arial"/>
          <w:lang w:val="it-IT"/>
        </w:rPr>
        <w:t>${tanggal_surat}</w:t>
      </w:r>
    </w:p>
    <w:p w:rsidR="00C44010" w:rsidRDefault="00C44010">
      <w:pPr>
        <w:tabs>
          <w:tab w:val="left" w:pos="6840"/>
        </w:tabs>
        <w:spacing w:line="360" w:lineRule="auto"/>
        <w:rPr>
          <w:rFonts w:ascii="Arial" w:hAnsi="Arial" w:cs="Arial"/>
          <w:spacing w:val="18"/>
          <w:lang w:val="it-IT"/>
        </w:rPr>
      </w:pPr>
      <w:r>
        <w:rPr>
          <w:rFonts w:ascii="Arial" w:hAnsi="Arial" w:cs="Arial"/>
          <w:lang w:val="it-IT"/>
        </w:rPr>
        <w:tab/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spacing w:val="18"/>
          <w:lang w:val="it-IT"/>
        </w:rPr>
        <w:t xml:space="preserve">                                                                          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it-IT"/>
        </w:rPr>
        <w:t>Yth. Kepala Kejaksaan Negeri Jembrana</w:t>
      </w:r>
      <w:r>
        <w:rPr>
          <w:rFonts w:ascii="Arial" w:hAnsi="Arial" w:cs="Arial"/>
          <w:lang w:val="it-IT"/>
        </w:rPr>
        <w:tab/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  <w:r>
        <w:rPr>
          <w:rFonts w:ascii="Arial" w:hAnsi="Arial" w:cs="Arial"/>
          <w:lang w:val="fi-FI"/>
        </w:rPr>
        <w:t xml:space="preserve">di – </w:t>
      </w:r>
      <w:r w:rsidR="00A55C31">
        <w:rPr>
          <w:rFonts w:ascii="Arial" w:hAnsi="Arial" w:cs="Arial"/>
          <w:lang w:val="fi-FI"/>
        </w:rPr>
        <w:t>Jembrana</w:t>
      </w:r>
      <w:r>
        <w:rPr>
          <w:rFonts w:ascii="Arial" w:hAnsi="Arial" w:cs="Arial"/>
          <w:lang w:val="fi-FI"/>
        </w:rPr>
        <w:t xml:space="preserve">                                                                                           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spacing w:val="12"/>
          <w:u w:val="single"/>
          <w:lang w:val="fi-FI"/>
        </w:rPr>
        <w:t xml:space="preserve"> 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</w:p>
    <w:p w:rsidR="00C44010" w:rsidRPr="00A55C31" w:rsidRDefault="00C44010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b/>
          <w:spacing w:val="16"/>
          <w:lang w:val="fi-FI"/>
        </w:rPr>
      </w:pPr>
      <w:r w:rsidRPr="00A55C31">
        <w:rPr>
          <w:rFonts w:ascii="Arial" w:hAnsi="Arial" w:cs="Arial"/>
          <w:b/>
          <w:spacing w:val="16"/>
          <w:lang w:val="fi-FI"/>
        </w:rPr>
        <w:t>SURAT PENGANTAR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spacing w:val="16"/>
          <w:lang w:val="es-ES"/>
        </w:rPr>
      </w:pPr>
      <w:r>
        <w:rPr>
          <w:rFonts w:ascii="Arial" w:hAnsi="Arial" w:cs="Arial"/>
          <w:spacing w:val="16"/>
          <w:lang w:val="es-ES"/>
        </w:rPr>
        <w:t xml:space="preserve">Nomor : </w:t>
      </w:r>
      <w:r w:rsidR="00717E9D">
        <w:rPr>
          <w:rFonts w:ascii="Arial" w:hAnsi="Arial" w:cs="Arial"/>
          <w:spacing w:val="16"/>
          <w:lang w:val="es-ES"/>
        </w:rPr>
        <w:t>${nomor_surat}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3906"/>
        <w:gridCol w:w="2070"/>
        <w:gridCol w:w="2608"/>
      </w:tblGrid>
      <w:tr w:rsidR="00C44010" w:rsidTr="00A55C31">
        <w:trPr>
          <w:trHeight w:val="5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Urut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A55C31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Naskah Dinas yang dikirimkan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Banyaknya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Keterangan</w:t>
            </w:r>
          </w:p>
        </w:tc>
      </w:tr>
      <w:tr w:rsidR="00C44010" w:rsidTr="00A55C31">
        <w:trPr>
          <w:trHeight w:val="324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1.</w:t>
            </w: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  <w:sz w:val="38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C44010" w:rsidRDefault="00717E9D" w:rsidP="00A55C31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${isi_surat}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 xml:space="preserve">2 (dua) </w:t>
            </w:r>
            <w:r w:rsidR="00E85EE5">
              <w:rPr>
                <w:rFonts w:ascii="Arial" w:hAnsi="Arial" w:cs="Arial"/>
                <w:spacing w:val="16"/>
              </w:rPr>
              <w:t>eksemplar</w:t>
            </w:r>
          </w:p>
          <w:p w:rsidR="00C44010" w:rsidRDefault="00C44010">
            <w:pPr>
              <w:rPr>
                <w:rFonts w:ascii="Arial" w:hAnsi="Arial" w:cs="Arial"/>
              </w:rPr>
            </w:pPr>
          </w:p>
          <w:p w:rsidR="00C44010" w:rsidRDefault="00C44010">
            <w:pPr>
              <w:rPr>
                <w:rFonts w:ascii="Arial" w:hAnsi="Arial" w:cs="Arial"/>
                <w:sz w:val="108"/>
              </w:rPr>
            </w:pPr>
          </w:p>
          <w:p w:rsidR="00C44010" w:rsidRDefault="00C44010">
            <w:pPr>
              <w:jc w:val="both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Dikirim dengan hormat untuk diketahui dan dilaksanakan sebagaimana mestinya.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sz w:val="10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Atas perhatiannya kami ucapkan terima kasih.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</w:tc>
      </w:tr>
    </w:tbl>
    <w:p w:rsidR="00C44010" w:rsidRDefault="00C44010">
      <w:pPr>
        <w:tabs>
          <w:tab w:val="center" w:pos="6237"/>
        </w:tabs>
        <w:rPr>
          <w:rFonts w:ascii="Arial" w:hAnsi="Arial" w:cs="Arial"/>
        </w:rPr>
      </w:pPr>
    </w:p>
    <w:p w:rsidR="00A55C31" w:rsidRDefault="00A55C31">
      <w:pPr>
        <w:tabs>
          <w:tab w:val="center" w:pos="6237"/>
        </w:tabs>
        <w:rPr>
          <w:rFonts w:ascii="Arial" w:hAnsi="Arial" w:cs="Arial"/>
        </w:rPr>
      </w:pPr>
    </w:p>
    <w:p w:rsidR="00C44010" w:rsidRDefault="00991C7E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a.n. </w:t>
      </w:r>
      <w:r w:rsidR="00C44010">
        <w:rPr>
          <w:rFonts w:ascii="Arial" w:hAnsi="Arial" w:cs="Arial"/>
        </w:rPr>
        <w:t>Ketua</w:t>
      </w:r>
    </w:p>
    <w:p w:rsidR="00C44010" w:rsidRDefault="00C44010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7E">
        <w:rPr>
          <w:rFonts w:ascii="Arial" w:hAnsi="Arial" w:cs="Arial"/>
        </w:rPr>
        <w:tab/>
      </w:r>
      <w:r>
        <w:rPr>
          <w:rFonts w:ascii="Arial" w:hAnsi="Arial" w:cs="Arial"/>
        </w:rPr>
        <w:t>Panitera,</w:t>
      </w: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C44010" w:rsidRPr="00991C7E" w:rsidRDefault="00C44010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7E" w:rsidRPr="00991C7E">
        <w:rPr>
          <w:rFonts w:ascii="Arial" w:hAnsi="Arial" w:cs="Arial"/>
        </w:rPr>
        <w:tab/>
      </w:r>
      <w:r w:rsidRPr="00991C7E">
        <w:rPr>
          <w:rFonts w:ascii="Arial" w:hAnsi="Arial" w:cs="Arial"/>
        </w:rPr>
        <w:t>I Ketut Suryawan, S.H.</w:t>
      </w:r>
    </w:p>
    <w:p w:rsidR="00C44010" w:rsidRDefault="00C44010" w:rsidP="00991C7E">
      <w:pPr>
        <w:tabs>
          <w:tab w:val="left" w:pos="4962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ab/>
      </w:r>
      <w:r w:rsidR="00991C7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NIP. </w:t>
      </w:r>
      <w:r w:rsidR="00991C7E">
        <w:rPr>
          <w:rFonts w:ascii="Arial" w:hAnsi="Arial" w:cs="Arial"/>
        </w:rPr>
        <w:t>196512311985031021</w:t>
      </w:r>
    </w:p>
    <w:p w:rsidR="00C44010" w:rsidRDefault="00C44010">
      <w:pPr>
        <w:tabs>
          <w:tab w:val="left" w:pos="360"/>
          <w:tab w:val="left" w:pos="4500"/>
          <w:tab w:val="left" w:pos="5580"/>
        </w:tabs>
        <w:rPr>
          <w:rFonts w:ascii="Arial" w:hAnsi="Arial" w:cs="Arial"/>
          <w:b/>
        </w:rPr>
      </w:pPr>
    </w:p>
    <w:p w:rsidR="00C44010" w:rsidRDefault="00C44010">
      <w:pPr>
        <w:tabs>
          <w:tab w:val="left" w:pos="360"/>
          <w:tab w:val="left" w:pos="720"/>
          <w:tab w:val="left" w:pos="4500"/>
          <w:tab w:val="left" w:pos="5940"/>
        </w:tabs>
        <w:spacing w:line="360" w:lineRule="auto"/>
        <w:rPr>
          <w:rFonts w:ascii="Arial" w:hAnsi="Arial" w:cs="Arial"/>
        </w:rPr>
      </w:pPr>
    </w:p>
    <w:p w:rsidR="00C44010" w:rsidRDefault="00C4401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Tembusan </w:t>
      </w:r>
      <w:r w:rsidR="00991C7E">
        <w:rPr>
          <w:rFonts w:ascii="Arial" w:hAnsi="Arial" w:cs="Arial"/>
          <w:lang w:val="fi-FI"/>
        </w:rPr>
        <w:t>:</w:t>
      </w:r>
    </w:p>
    <w:p w:rsidR="00B158B5" w:rsidRPr="00E926F6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B158B5" w:rsidRPr="00E926F6">
        <w:rPr>
          <w:rFonts w:ascii="Arial" w:hAnsi="Arial" w:cs="Arial"/>
        </w:rPr>
        <w:t>${tembusan_terdakwa}</w:t>
      </w:r>
    </w:p>
    <w:p w:rsidR="00B158B5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B158B5">
        <w:rPr>
          <w:rFonts w:ascii="Arial" w:hAnsi="Arial" w:cs="Arial"/>
        </w:rPr>
        <w:t>Keluarga ${tembusan_terdakwa}</w:t>
      </w:r>
    </w:p>
    <w:p w:rsidR="00B158B5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>3. ${tembusan_3}</w:t>
      </w:r>
    </w:p>
    <w:p w:rsidR="00F6760E" w:rsidRDefault="00E926F6" w:rsidP="00E926F6">
      <w:pPr>
        <w:rPr>
          <w:b/>
          <w:u w:val="single"/>
          <w:lang w:val="fi-FI"/>
        </w:rPr>
      </w:pPr>
      <w:r>
        <w:rPr>
          <w:rFonts w:ascii="Arial" w:hAnsi="Arial" w:cs="Arial"/>
        </w:rPr>
        <w:t>${tembusan_4}</w:t>
      </w:r>
    </w:p>
    <w:p w:rsidR="00C44010" w:rsidRDefault="00C44010" w:rsidP="00317D5A">
      <w:pPr>
        <w:rPr>
          <w:rFonts w:ascii="Arial" w:hAnsi="Arial" w:cs="Arial"/>
          <w:sz w:val="20"/>
          <w:szCs w:val="20"/>
          <w:lang w:val="it-IT"/>
        </w:rPr>
      </w:pPr>
      <w:bookmarkStart w:id="0" w:name="_GoBack"/>
      <w:bookmarkEnd w:id="0"/>
    </w:p>
    <w:sectPr w:rsidR="00C44010" w:rsidSect="00A55C31">
      <w:headerReference w:type="even" r:id="rId9"/>
      <w:footerReference w:type="first" r:id="rId10"/>
      <w:pgSz w:w="12240" w:h="18720"/>
      <w:pgMar w:top="990" w:right="1183" w:bottom="1080" w:left="2347" w:header="533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474" w:rsidRDefault="00576474">
      <w:r>
        <w:separator/>
      </w:r>
    </w:p>
  </w:endnote>
  <w:endnote w:type="continuationSeparator" w:id="0">
    <w:p w:rsidR="00576474" w:rsidRDefault="0057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Foot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  <w:lang w:val="id-ID"/>
      </w:rPr>
      <w:t>.</w:t>
    </w:r>
  </w:p>
  <w:p w:rsidR="00C44010" w:rsidRDefault="00C4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474" w:rsidRDefault="00576474">
      <w:r>
        <w:separator/>
      </w:r>
    </w:p>
  </w:footnote>
  <w:footnote w:type="continuationSeparator" w:id="0">
    <w:p w:rsidR="00576474" w:rsidRDefault="00576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10" w:rsidRDefault="00C4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54F4C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D3F30"/>
    <w:multiLevelType w:val="multilevel"/>
    <w:tmpl w:val="3C3D3F3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5F4814E2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0F"/>
    <w:rsid w:val="00001687"/>
    <w:rsid w:val="00012F97"/>
    <w:rsid w:val="00021FAA"/>
    <w:rsid w:val="000222DC"/>
    <w:rsid w:val="00027F2F"/>
    <w:rsid w:val="0004105A"/>
    <w:rsid w:val="0006018D"/>
    <w:rsid w:val="00070656"/>
    <w:rsid w:val="00071836"/>
    <w:rsid w:val="000749DD"/>
    <w:rsid w:val="00087D28"/>
    <w:rsid w:val="00092BA1"/>
    <w:rsid w:val="00092C3E"/>
    <w:rsid w:val="0009395E"/>
    <w:rsid w:val="000949B4"/>
    <w:rsid w:val="00095C2D"/>
    <w:rsid w:val="000B32D9"/>
    <w:rsid w:val="000B6B49"/>
    <w:rsid w:val="000C27C1"/>
    <w:rsid w:val="000C313C"/>
    <w:rsid w:val="000C364D"/>
    <w:rsid w:val="000C4412"/>
    <w:rsid w:val="000C587B"/>
    <w:rsid w:val="000F22EF"/>
    <w:rsid w:val="0013035B"/>
    <w:rsid w:val="00146864"/>
    <w:rsid w:val="001535BF"/>
    <w:rsid w:val="00164B71"/>
    <w:rsid w:val="001703A6"/>
    <w:rsid w:val="00174202"/>
    <w:rsid w:val="001803F2"/>
    <w:rsid w:val="00181F6D"/>
    <w:rsid w:val="001836F8"/>
    <w:rsid w:val="0019225F"/>
    <w:rsid w:val="00196663"/>
    <w:rsid w:val="001A4B3D"/>
    <w:rsid w:val="001B24BF"/>
    <w:rsid w:val="001C1ACC"/>
    <w:rsid w:val="001C6129"/>
    <w:rsid w:val="001C699B"/>
    <w:rsid w:val="001C7C7E"/>
    <w:rsid w:val="001D758B"/>
    <w:rsid w:val="001F1924"/>
    <w:rsid w:val="001F70CA"/>
    <w:rsid w:val="0020647C"/>
    <w:rsid w:val="00210673"/>
    <w:rsid w:val="00213FE3"/>
    <w:rsid w:val="00221EAE"/>
    <w:rsid w:val="00224E9C"/>
    <w:rsid w:val="00226E02"/>
    <w:rsid w:val="00241540"/>
    <w:rsid w:val="002431BD"/>
    <w:rsid w:val="00244ACB"/>
    <w:rsid w:val="0025212D"/>
    <w:rsid w:val="00264CCF"/>
    <w:rsid w:val="00266CEA"/>
    <w:rsid w:val="00271CB9"/>
    <w:rsid w:val="002810DB"/>
    <w:rsid w:val="00283622"/>
    <w:rsid w:val="002868CC"/>
    <w:rsid w:val="002872A5"/>
    <w:rsid w:val="00292D10"/>
    <w:rsid w:val="00293A8D"/>
    <w:rsid w:val="00296353"/>
    <w:rsid w:val="002A25B5"/>
    <w:rsid w:val="002A3553"/>
    <w:rsid w:val="002B3565"/>
    <w:rsid w:val="002B459D"/>
    <w:rsid w:val="002B4AF0"/>
    <w:rsid w:val="002B5B53"/>
    <w:rsid w:val="002B7D00"/>
    <w:rsid w:val="002D3106"/>
    <w:rsid w:val="002E3B57"/>
    <w:rsid w:val="002E4980"/>
    <w:rsid w:val="002F6707"/>
    <w:rsid w:val="00303133"/>
    <w:rsid w:val="003059F9"/>
    <w:rsid w:val="00313384"/>
    <w:rsid w:val="00317D5A"/>
    <w:rsid w:val="00324A40"/>
    <w:rsid w:val="00346415"/>
    <w:rsid w:val="003464AC"/>
    <w:rsid w:val="00350082"/>
    <w:rsid w:val="003816A3"/>
    <w:rsid w:val="00383CAF"/>
    <w:rsid w:val="00391663"/>
    <w:rsid w:val="003956AE"/>
    <w:rsid w:val="003962B0"/>
    <w:rsid w:val="003A5908"/>
    <w:rsid w:val="003B35B8"/>
    <w:rsid w:val="003C0DA3"/>
    <w:rsid w:val="003C4997"/>
    <w:rsid w:val="003E2106"/>
    <w:rsid w:val="003E33A0"/>
    <w:rsid w:val="003E4E7E"/>
    <w:rsid w:val="00406AD2"/>
    <w:rsid w:val="00420283"/>
    <w:rsid w:val="004346F0"/>
    <w:rsid w:val="004454D9"/>
    <w:rsid w:val="004610F8"/>
    <w:rsid w:val="0046307E"/>
    <w:rsid w:val="004648D8"/>
    <w:rsid w:val="0047004B"/>
    <w:rsid w:val="0047225D"/>
    <w:rsid w:val="00476E23"/>
    <w:rsid w:val="004846C8"/>
    <w:rsid w:val="004911E6"/>
    <w:rsid w:val="00496498"/>
    <w:rsid w:val="004A10A5"/>
    <w:rsid w:val="004A6C8B"/>
    <w:rsid w:val="004B0449"/>
    <w:rsid w:val="004B12ED"/>
    <w:rsid w:val="004B1F1D"/>
    <w:rsid w:val="004C1F29"/>
    <w:rsid w:val="004D05D5"/>
    <w:rsid w:val="004D5F93"/>
    <w:rsid w:val="004E2567"/>
    <w:rsid w:val="004E6252"/>
    <w:rsid w:val="004F1038"/>
    <w:rsid w:val="004F7ED2"/>
    <w:rsid w:val="00500194"/>
    <w:rsid w:val="00506458"/>
    <w:rsid w:val="00510401"/>
    <w:rsid w:val="00511BA5"/>
    <w:rsid w:val="00514742"/>
    <w:rsid w:val="005329C8"/>
    <w:rsid w:val="00532AB8"/>
    <w:rsid w:val="005424E3"/>
    <w:rsid w:val="00545D40"/>
    <w:rsid w:val="00547BAC"/>
    <w:rsid w:val="00551BB8"/>
    <w:rsid w:val="00555E1C"/>
    <w:rsid w:val="00557CC9"/>
    <w:rsid w:val="00567F70"/>
    <w:rsid w:val="0057023B"/>
    <w:rsid w:val="0057247D"/>
    <w:rsid w:val="00574C3A"/>
    <w:rsid w:val="00576474"/>
    <w:rsid w:val="00594682"/>
    <w:rsid w:val="005B7812"/>
    <w:rsid w:val="005C224E"/>
    <w:rsid w:val="005E1105"/>
    <w:rsid w:val="005E2FDD"/>
    <w:rsid w:val="005E5CC5"/>
    <w:rsid w:val="005E7578"/>
    <w:rsid w:val="005E7E60"/>
    <w:rsid w:val="005F29D6"/>
    <w:rsid w:val="005F7FBD"/>
    <w:rsid w:val="00617052"/>
    <w:rsid w:val="0062098D"/>
    <w:rsid w:val="00624850"/>
    <w:rsid w:val="006278A1"/>
    <w:rsid w:val="00636195"/>
    <w:rsid w:val="00645755"/>
    <w:rsid w:val="00656B46"/>
    <w:rsid w:val="00681216"/>
    <w:rsid w:val="0068738D"/>
    <w:rsid w:val="006A0785"/>
    <w:rsid w:val="006C47F8"/>
    <w:rsid w:val="006D0C85"/>
    <w:rsid w:val="006D7172"/>
    <w:rsid w:val="006E55CE"/>
    <w:rsid w:val="006F7105"/>
    <w:rsid w:val="00702A21"/>
    <w:rsid w:val="00706B7F"/>
    <w:rsid w:val="00714DCA"/>
    <w:rsid w:val="00717E9D"/>
    <w:rsid w:val="00720156"/>
    <w:rsid w:val="0072124A"/>
    <w:rsid w:val="007265A3"/>
    <w:rsid w:val="007270DF"/>
    <w:rsid w:val="007307C0"/>
    <w:rsid w:val="007339BC"/>
    <w:rsid w:val="0073627E"/>
    <w:rsid w:val="007367A8"/>
    <w:rsid w:val="0075069F"/>
    <w:rsid w:val="00751CBD"/>
    <w:rsid w:val="0075450F"/>
    <w:rsid w:val="0075602D"/>
    <w:rsid w:val="00772313"/>
    <w:rsid w:val="00772EB6"/>
    <w:rsid w:val="007923D2"/>
    <w:rsid w:val="00793902"/>
    <w:rsid w:val="00796C78"/>
    <w:rsid w:val="007A67D4"/>
    <w:rsid w:val="007B5517"/>
    <w:rsid w:val="007B694F"/>
    <w:rsid w:val="007B6984"/>
    <w:rsid w:val="007B7FA9"/>
    <w:rsid w:val="007C0A47"/>
    <w:rsid w:val="007C1FC8"/>
    <w:rsid w:val="007C4314"/>
    <w:rsid w:val="007D269F"/>
    <w:rsid w:val="007D3160"/>
    <w:rsid w:val="007E2D17"/>
    <w:rsid w:val="007F529E"/>
    <w:rsid w:val="00800BE0"/>
    <w:rsid w:val="0080111E"/>
    <w:rsid w:val="0081378C"/>
    <w:rsid w:val="008147FD"/>
    <w:rsid w:val="00817858"/>
    <w:rsid w:val="00823648"/>
    <w:rsid w:val="00831EDC"/>
    <w:rsid w:val="008361B0"/>
    <w:rsid w:val="008372D5"/>
    <w:rsid w:val="008572AB"/>
    <w:rsid w:val="00857B3D"/>
    <w:rsid w:val="0086338C"/>
    <w:rsid w:val="00864812"/>
    <w:rsid w:val="008679CA"/>
    <w:rsid w:val="0088344D"/>
    <w:rsid w:val="00887442"/>
    <w:rsid w:val="00897E69"/>
    <w:rsid w:val="008B7B6F"/>
    <w:rsid w:val="008D15EA"/>
    <w:rsid w:val="008D56D0"/>
    <w:rsid w:val="008E5773"/>
    <w:rsid w:val="008E7E2E"/>
    <w:rsid w:val="008F336E"/>
    <w:rsid w:val="008F41C8"/>
    <w:rsid w:val="008F6607"/>
    <w:rsid w:val="0092343E"/>
    <w:rsid w:val="0094521F"/>
    <w:rsid w:val="00951DE5"/>
    <w:rsid w:val="009536A4"/>
    <w:rsid w:val="00955838"/>
    <w:rsid w:val="009607EC"/>
    <w:rsid w:val="00963E59"/>
    <w:rsid w:val="0096458B"/>
    <w:rsid w:val="0096768D"/>
    <w:rsid w:val="00971F77"/>
    <w:rsid w:val="0097218B"/>
    <w:rsid w:val="00981F13"/>
    <w:rsid w:val="00982F72"/>
    <w:rsid w:val="00984ED9"/>
    <w:rsid w:val="009853F9"/>
    <w:rsid w:val="00991C7E"/>
    <w:rsid w:val="009A07E8"/>
    <w:rsid w:val="009A1B38"/>
    <w:rsid w:val="009A3424"/>
    <w:rsid w:val="009A5B70"/>
    <w:rsid w:val="009A6A5A"/>
    <w:rsid w:val="009E7DD9"/>
    <w:rsid w:val="009F21D4"/>
    <w:rsid w:val="009F72FF"/>
    <w:rsid w:val="009F7C2F"/>
    <w:rsid w:val="00A007E0"/>
    <w:rsid w:val="00A05E3E"/>
    <w:rsid w:val="00A24ADF"/>
    <w:rsid w:val="00A4379A"/>
    <w:rsid w:val="00A52317"/>
    <w:rsid w:val="00A5400F"/>
    <w:rsid w:val="00A55C31"/>
    <w:rsid w:val="00A63899"/>
    <w:rsid w:val="00A736D7"/>
    <w:rsid w:val="00A7491F"/>
    <w:rsid w:val="00A83E08"/>
    <w:rsid w:val="00AA1551"/>
    <w:rsid w:val="00AC6CFA"/>
    <w:rsid w:val="00AC7139"/>
    <w:rsid w:val="00AC77E8"/>
    <w:rsid w:val="00AD4F15"/>
    <w:rsid w:val="00AD607B"/>
    <w:rsid w:val="00AD6EF8"/>
    <w:rsid w:val="00AE4682"/>
    <w:rsid w:val="00B02766"/>
    <w:rsid w:val="00B0593F"/>
    <w:rsid w:val="00B125E3"/>
    <w:rsid w:val="00B12674"/>
    <w:rsid w:val="00B158B5"/>
    <w:rsid w:val="00B30F1C"/>
    <w:rsid w:val="00B31F4C"/>
    <w:rsid w:val="00B43805"/>
    <w:rsid w:val="00B47544"/>
    <w:rsid w:val="00B478A8"/>
    <w:rsid w:val="00B51435"/>
    <w:rsid w:val="00B5379C"/>
    <w:rsid w:val="00B62FFA"/>
    <w:rsid w:val="00B81E3A"/>
    <w:rsid w:val="00B85E96"/>
    <w:rsid w:val="00B87054"/>
    <w:rsid w:val="00BB21CF"/>
    <w:rsid w:val="00BB5EB8"/>
    <w:rsid w:val="00BB735D"/>
    <w:rsid w:val="00BC2FE2"/>
    <w:rsid w:val="00BC3E1C"/>
    <w:rsid w:val="00BC4CF2"/>
    <w:rsid w:val="00BD2BA5"/>
    <w:rsid w:val="00BF2548"/>
    <w:rsid w:val="00BF2BC1"/>
    <w:rsid w:val="00C00DC7"/>
    <w:rsid w:val="00C036CA"/>
    <w:rsid w:val="00C03CE3"/>
    <w:rsid w:val="00C05094"/>
    <w:rsid w:val="00C1103C"/>
    <w:rsid w:val="00C139D3"/>
    <w:rsid w:val="00C17EA1"/>
    <w:rsid w:val="00C237C5"/>
    <w:rsid w:val="00C3793E"/>
    <w:rsid w:val="00C42AE4"/>
    <w:rsid w:val="00C44010"/>
    <w:rsid w:val="00C4408C"/>
    <w:rsid w:val="00C472E4"/>
    <w:rsid w:val="00C47966"/>
    <w:rsid w:val="00C60997"/>
    <w:rsid w:val="00C60F16"/>
    <w:rsid w:val="00C6204B"/>
    <w:rsid w:val="00C63055"/>
    <w:rsid w:val="00C87B4C"/>
    <w:rsid w:val="00C87BEA"/>
    <w:rsid w:val="00C97681"/>
    <w:rsid w:val="00C97689"/>
    <w:rsid w:val="00CA4F80"/>
    <w:rsid w:val="00CA7474"/>
    <w:rsid w:val="00CB6667"/>
    <w:rsid w:val="00CC62E5"/>
    <w:rsid w:val="00CF2E66"/>
    <w:rsid w:val="00CF4ED5"/>
    <w:rsid w:val="00CF5ABC"/>
    <w:rsid w:val="00D07B8E"/>
    <w:rsid w:val="00D10801"/>
    <w:rsid w:val="00D11518"/>
    <w:rsid w:val="00D250BF"/>
    <w:rsid w:val="00D259EE"/>
    <w:rsid w:val="00D4622D"/>
    <w:rsid w:val="00D50166"/>
    <w:rsid w:val="00D50503"/>
    <w:rsid w:val="00D511F9"/>
    <w:rsid w:val="00D57680"/>
    <w:rsid w:val="00D6252B"/>
    <w:rsid w:val="00D62931"/>
    <w:rsid w:val="00D86614"/>
    <w:rsid w:val="00DA3306"/>
    <w:rsid w:val="00DB0F80"/>
    <w:rsid w:val="00DB1099"/>
    <w:rsid w:val="00DC17D2"/>
    <w:rsid w:val="00DC3C5B"/>
    <w:rsid w:val="00DF1775"/>
    <w:rsid w:val="00E03A16"/>
    <w:rsid w:val="00E0534D"/>
    <w:rsid w:val="00E108C1"/>
    <w:rsid w:val="00E111D6"/>
    <w:rsid w:val="00E166A7"/>
    <w:rsid w:val="00E17DE2"/>
    <w:rsid w:val="00E25084"/>
    <w:rsid w:val="00E25F3F"/>
    <w:rsid w:val="00E339B4"/>
    <w:rsid w:val="00E45CD7"/>
    <w:rsid w:val="00E67101"/>
    <w:rsid w:val="00E74068"/>
    <w:rsid w:val="00E745C4"/>
    <w:rsid w:val="00E8562D"/>
    <w:rsid w:val="00E85728"/>
    <w:rsid w:val="00E85EE5"/>
    <w:rsid w:val="00E926F6"/>
    <w:rsid w:val="00EA4C1E"/>
    <w:rsid w:val="00EA63B6"/>
    <w:rsid w:val="00ED2631"/>
    <w:rsid w:val="00EE49D5"/>
    <w:rsid w:val="00F12CC3"/>
    <w:rsid w:val="00F17841"/>
    <w:rsid w:val="00F41418"/>
    <w:rsid w:val="00F447D4"/>
    <w:rsid w:val="00F50449"/>
    <w:rsid w:val="00F61503"/>
    <w:rsid w:val="00F6760E"/>
    <w:rsid w:val="00F753C6"/>
    <w:rsid w:val="00F83EBD"/>
    <w:rsid w:val="00F87E76"/>
    <w:rsid w:val="00F92CD4"/>
    <w:rsid w:val="00FA4B1D"/>
    <w:rsid w:val="00FB37F3"/>
    <w:rsid w:val="00FB60CF"/>
    <w:rsid w:val="00FC00D9"/>
    <w:rsid w:val="00FD4798"/>
    <w:rsid w:val="00FD79E7"/>
    <w:rsid w:val="00FE2B22"/>
    <w:rsid w:val="00FE45E0"/>
    <w:rsid w:val="00FE68F1"/>
    <w:rsid w:val="00FF53A6"/>
    <w:rsid w:val="21A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EDED-081E-493E-A865-A1C63850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lang w:val="en-US" w:eastAsia="en-US" w:bidi="ar-SA"/>
    </w:rPr>
  </w:style>
  <w:style w:type="character" w:customStyle="1" w:styleId="Heading9Char">
    <w:name w:val="Heading 9 Char"/>
    <w:link w:val="Heading9"/>
    <w:semiHidden/>
    <w:rPr>
      <w:rFonts w:ascii="Calibri Light" w:eastAsia="Times New Roman" w:hAnsi="Calibri Light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2880"/>
      </w:tabs>
      <w:ind w:left="3060" w:hanging="2340"/>
    </w:pPr>
  </w:style>
  <w:style w:type="character" w:customStyle="1" w:styleId="BodyTextIndent2Char">
    <w:name w:val="Body Text Indent 2 Char"/>
    <w:link w:val="BodyTextIndent2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Pr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pPr>
      <w:ind w:left="426"/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character" w:styleId="PageNumber">
    <w:name w:val="page number"/>
  </w:style>
  <w:style w:type="paragraph" w:styleId="Subtitle">
    <w:name w:val="Subtitle"/>
    <w:basedOn w:val="Normal"/>
    <w:link w:val="SubtitleChar"/>
    <w:qFormat/>
    <w:pPr>
      <w:spacing w:line="360" w:lineRule="auto"/>
      <w:jc w:val="both"/>
    </w:pPr>
    <w:rPr>
      <w:b/>
      <w:bCs/>
      <w:szCs w:val="20"/>
    </w:rPr>
  </w:style>
  <w:style w:type="character" w:customStyle="1" w:styleId="SubtitleChar">
    <w:name w:val="Subtitle Char"/>
    <w:link w:val="Subtitle"/>
    <w:locked/>
    <w:rPr>
      <w:b/>
      <w:bCs/>
      <w:sz w:val="24"/>
      <w:lang w:val="en-US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  <w:u w:val="single"/>
      <w:lang w:val="en-GB"/>
    </w:rPr>
  </w:style>
  <w:style w:type="character" w:customStyle="1" w:styleId="TitleChar">
    <w:name w:val="Title Char"/>
    <w:link w:val="Title"/>
    <w:locked/>
    <w:rPr>
      <w:b/>
      <w:sz w:val="24"/>
      <w:u w:val="single"/>
      <w:lang w:val="en-GB" w:eastAsia="en-US" w:bidi="ar-SA"/>
    </w:rPr>
  </w:style>
  <w:style w:type="character" w:customStyle="1" w:styleId="CharChar5">
    <w:name w:val="Char Char5"/>
    <w:rPr>
      <w:rFonts w:ascii="Times New Roman" w:eastAsia="Times New Roman" w:hAnsi="Times New Roman" w:cs="Times New Roman"/>
      <w:b/>
      <w:bCs w:val="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CharChar3">
    <w:name w:val="Char Char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Bodytext20">
    <w:name w:val="Body text2"/>
    <w:uiPriority w:val="99"/>
    <w:rPr>
      <w:rFonts w:ascii="Arial" w:hAnsi="Arial" w:cs="Arial"/>
      <w:spacing w:val="-10"/>
      <w:sz w:val="28"/>
      <w:szCs w:val="28"/>
      <w:u w:val="single"/>
      <w:shd w:val="clear" w:color="auto" w:fill="FFFFFF"/>
    </w:rPr>
  </w:style>
  <w:style w:type="character" w:styleId="Hyperlink">
    <w:name w:val="Hyperlink"/>
    <w:rsid w:val="00A55C31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A55C31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_negara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%20XP\Desktop\Kop%20surat%20PN%20Nega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PN Negara.dot</Template>
  <TotalTime>29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Kutipan Putusan no. 105/Put.Pid/2006/PN.NGR</vt:lpstr>
    </vt:vector>
  </TitlesOfParts>
  <Manager>Luh Sasmita Dewi, SH</Manager>
  <Company>Pengadilan Negeri Negara</Company>
  <LinksUpToDate>false</LinksUpToDate>
  <CharactersWithSpaces>1286</CharactersWithSpaces>
  <SharedDoc>false</SharedDoc>
  <HLinks>
    <vt:vector size="6" baseType="variant">
      <vt:variant>
        <vt:i4>8323129</vt:i4>
      </vt:variant>
      <vt:variant>
        <vt:i4>0</vt:i4>
      </vt:variant>
      <vt:variant>
        <vt:i4>0</vt:i4>
      </vt:variant>
      <vt:variant>
        <vt:i4>5</vt:i4>
      </vt:variant>
      <vt:variant>
        <vt:lpwstr>mailto:pn_negara@yahoo.co.id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Kutipan Putusan no. 105/Put.Pid/2006/PN.NGR</dc:title>
  <dc:subject>I PUTU ASTAWAN</dc:subject>
  <dc:creator>Yakobus Manu, SH</dc:creator>
  <cp:keywords/>
  <dc:description/>
  <cp:lastModifiedBy>Windows User</cp:lastModifiedBy>
  <cp:revision>8</cp:revision>
  <cp:lastPrinted>2023-08-24T08:13:00Z</cp:lastPrinted>
  <dcterms:created xsi:type="dcterms:W3CDTF">2023-08-28T23:28:00Z</dcterms:created>
  <dcterms:modified xsi:type="dcterms:W3CDTF">2023-08-29T19:37:00Z</dcterms:modified>
  <cp:category>Kutipan Putusan Pidana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D00F3FDC3B894500BFBBD61FC65B40DD</vt:lpwstr>
  </property>
</Properties>
</file>